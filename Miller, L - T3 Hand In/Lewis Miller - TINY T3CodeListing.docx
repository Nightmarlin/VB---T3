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bookmarkStart w:id="0" w:name="_GoBack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Class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FrmPlayTTT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=== Defining variables ===&gt;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Short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{{0, 0, 0}, {0, 0, 0}, {0, 0, 0}}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PlayerTurn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Boolean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True = O, False = X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GameInProgress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Boolean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TurnNumber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Player1Name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"Player 1"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Player2Name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"Player 2"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 xml:space="preserve">    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ParseCommandLineArgs()</w:t>
      </w:r>
      <w:proofErr w:type="gramEnd"/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ModOpeningFiles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.LoadedReplayAlready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Arguments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.GetCommandLineArgs()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ModOpeningFiles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.LoadedReplayAlready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Try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MsgBox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(Arguments(1))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Arguments(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1).Split(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"."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)(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Arguments(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1).Split(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"."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).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Count(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- 1)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"T3Replay"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"Loading replayer..."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"SUCCESS"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FrmReplayViewer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.Show()</w:t>
      </w:r>
      <w:proofErr w:type="gramEnd"/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FrmReplayViewer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.OnStartWithFile(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Arguments(1))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.Close()</w:t>
      </w:r>
      <w:proofErr w:type="gramEnd"/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"Not a '*.T3Replay' file"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"FAILURE"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Catch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ERR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Exception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TypeOf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ERR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IndexOutOfRangeException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"Something went wrong..."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ERR.ToString(), 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"FAILURE"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"Loading game window for safety"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"FAILURE"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Application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.OpenForms(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).OfType(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FrmReplayViewer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).Any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.Show()</w:t>
      </w:r>
      <w:proofErr w:type="gramEnd"/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FrmReplayViewer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.Close()</w:t>
      </w:r>
      <w:proofErr w:type="gramEnd"/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Try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910BED" w:rsidRPr="001D52B9" w:rsidRDefault="00910BED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"/>
          <w:szCs w:val="16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910B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</w:rPr>
      </w:pPr>
      <w:r w:rsidRPr="001D52B9">
        <w:rPr>
          <w:rFonts w:ascii="Consolas" w:hAnsi="Consolas" w:cs="Consolas"/>
          <w:color w:val="000000"/>
          <w:sz w:val="2"/>
          <w:szCs w:val="16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</w:rPr>
        <w:t>'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FrmPlayTTT_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Load(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MyBase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.Load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ParseCommandLineArgs()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.Settings.SaveFolder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.Settings.SaveFolder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Application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.StartupPath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PnlGameControls.Enabled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PnlGameButtons.Enabled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"Last Move: N/A"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LblLastMove.ForeColor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.Black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ResetGameGrid()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PnlInfo.Enabled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BtnEndGame.Enabled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TurnNumber =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=== Control buttons ===&gt;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Starts the game.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StartGameButtons_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BtnStartGame.Click, NewGameToolStripMenuItem.Click, CntxtNewGameItem.Click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Check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if a game is currently being played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GameInProgress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Choice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"Are you sure you want to end the game?"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.YesNo,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"Game in progress!"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Choice &lt;&gt; 6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Continue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the game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Exit 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Complain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about their life choices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"I'm very disappointed in you, 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Player1Name)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"I'm very disappointed in you, 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Player2Name)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Player1Name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"Player 1"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Player2Name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"Player 2"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GetPlayerNames()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PnlGameButtons.Enabled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PnlInfo.Enabled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BtnEndGame.Enabled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ResetPlayerTurn()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BtnStartGame.Enabled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GameBoard = {{0, 0, 0}, {0, 0, 0}, {0, 0, 0}}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ResetGameGrid()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'CheckGrid()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ModSavingFiles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.ResetFileSettings()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GameInProgress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TurnNumber =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.Settings.CrossesGoFirst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"Game begun. It's O's turn!"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"Game begun. It's X's turn!"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Allows players to re-enter their names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BtnChangeNames_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BtnChangeNames.Click, CntxtChangeNamesItem.Click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GetPlayerNames()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Memed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GetHelpOnlineToolStripMenuItem_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GetHelpOnlineToolStripMenuItem.Click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"There is no one to help you online. Sorry"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"HAHAHAHAHAHAHAHAHAHA"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Shows Help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GetHelpToolStripMenuItem_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GetHelpToolStripMenuItem.Click, CntxtHelpItem.Click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FrmHelp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.Show()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Allows for setting changes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SettingsToolStripMenuItem_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SettingsToolStripMenuItem.Click, CntxtSettingsItem.Click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FrmSettings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.Show()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.Close()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Ends the game, but isn't happy with it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BtnEndGame_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BtnEndGame.Click, CntxtEndGameItem.Click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Choice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"Are you sure you want to end the game?"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.YesNo,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"Game in progress!"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Choice &lt;&gt; 6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Continue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the game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Exit 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Complain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!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"I'm very disappointed in you, 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Player1Name)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"I'm very disappointed in you, 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Player2Name)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GameBoard = {{0, 0, 0}, {0, 0, 0}, {0, 0, 0}}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GameInProgress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PnlGameButtons.Enabled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PnlInfo.Enabled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ResetPlayerTurn()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BtnEndGame.Enabled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BtnStartGame.Enabled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ResetGameGrid()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ModSavingFiles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.ResetFileSettings()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TurnNumber =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Opens the replay viewer and closes the game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LoadPreviousGameToolStripMenuItem_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LoadPreviousGameToolStripMenuItem.Click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FrmReplayViewer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.Show()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.Close()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=== Non-Button based Subs / Functions ===&gt;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Asks the players for their names. Is purely for prettiness and doesn't affect gameplay.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10Char limit.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GetPlayerNames()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Player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1's name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Flag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Boolean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While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Flag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Player1Name =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InputBox(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"O's name?"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"Player Names"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, Player1Name)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Len(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Player1Name) &gt; 10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Player1Name &amp;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 is too long. Please use a name that is 10 characters or less"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"LENGTH TOO GREAT"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Flag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Player1Name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Player1Name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"Player 1"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Flag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LblNameO.Text = Player1Name &amp; 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 -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 O"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Flag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While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Player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2's name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Flag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While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Flag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Player2Name =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InputBox(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"X's name?"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"Player Names"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, Player2Name)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Len(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Player2Name) &gt; 10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Player2Name &amp;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 is too long. Please use a name that is 10 characters or less"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"LENGTH TOO GREAT"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Flag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Player2Name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Player2Name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"Player 2"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Flag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LblNameX.Text = Player2Name &amp; 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 -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 X"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Flag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While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Checks if anyone has won yet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CheckForVictory()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If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a diagonal, row or column add to 3, O wins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If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a diagonal, row or column add to 30, X wins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Total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Winner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"None"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\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/ Checks verticals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Looper1 = 0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To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Total =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Looper2 = 0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To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Total +=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Looper1, Looper2)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Next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Total = 3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O wins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Winner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Total = 27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X wins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Winner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Next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\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/ Checks horizontals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Looper2 = 0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To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Total =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Looper1 = 0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To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Total +=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Looper1, Looper2)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Next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Total = 3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O wins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Winner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Total = 27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X wins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Winner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Next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\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/ Checks diagonals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0, 0) + GameBoard(1, 1) + GameBoard(2, 2)) = 3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(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2, 0) + GameBoard(1, 1) + GameBoard(0, 2)) = 3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O wins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Winner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0, 0) + GameBoard(1, 1) + GameBoard(2, 2)) = 27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(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2, 0) + GameBoard(1, 1) + GameBoard(0, 2)) = 27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X wins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Winner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\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/ evaluates the result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Winner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'Debug.WriteLine(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Player1Name.ToUpper &amp; " WINS")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 Wins!"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LblLastMove.ForeColor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.DarkBlue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Player1Name &amp;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 is the winner!"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.NewLine &amp;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"Congratulations!!!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,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Player1Name.ToUpper &amp;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 WINS"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EndGameAfterVictoryOrDraw()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Winner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'Debug.WriteLine(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Player2Name.ToUpper &amp; " WINS")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 Wins!"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LblLastMove.ForeColor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.Maroon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Player2Name &amp;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 is the winner!"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.NewLine &amp;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"Congratulations!!!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,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Player2Name.ToUpper &amp;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 WINS"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EndGameAfterVictoryOrDraw()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Check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for a draw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0, 0) &lt;&gt; 0)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(GameBoard(0, 1) &lt;&gt; 0)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(GameBoard(0, 2) &lt;&gt; 0)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(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1, 0) &lt;&gt; 0)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1, 1) &lt;&gt; 0)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(GameBoard(1, 2) &lt;&gt; 0)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(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2, 0) &lt;&gt; 0)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2, 1) &lt;&gt; 0)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(GameBoard(2, 2) &lt;&gt; 0)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It's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a draw!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'Debug.WriteLine(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"IT'S A DRAW")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"It's a draw!"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.Black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Player1Name &amp;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 and 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Player2Name &amp;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 drew."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"Maybe another time..."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EndGameAfterVictoryOrDraw()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'Debug.WriteLine(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"Normal move")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Saves the game just played and resets the gameboard after the game is fully completed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&lt;remarks&gt;&lt;/remarks&gt;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EndGameAfterVictoryOrDraw()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ModSavingFiles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.CreateNewReplaySave()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ModSavingFiles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.ResetFileSettings()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GameInProgress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PnlGameButtons.Enabled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PnlInfo.Enabled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GameBoard = {{0, 0, 0}, {0, 0, 0}, {0, 0, 0}}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BtnStartGame.Enabled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BtnEndGame.Enabled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ResetPlayerTurn()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TurnNumber =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Resets all the buttons to their default states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ResetGameGrid()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Btn00.Text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Btn00.ForeColor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.Black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Btn01.Text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Btn01.ForeColor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.Black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Btn02.Text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Btn02.ForeColor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.Black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Btn10.Text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Btn10.ForeColor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.Black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Btn11.Text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Btn11.ForeColor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.Black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Btn12.Text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Btn12.ForeColor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.Black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Btn20.Text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Btn20.ForeColor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.Black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Btn21.Text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Btn21.ForeColor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.Black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Btn22.Text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Btn22.ForeColor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.Black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Writes the current values of the game grid to the console for debugging purposes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'Private Sub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CheckGrid()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Debug.WriteLine(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"_____________")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   Debug.WriteLine("|{0,3}|{1,3}|{2,3}|", GameBoard(0, 0), GameBoard(1, 0), GameBoard(2, 0))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Debug.WriteLine(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"|-----------|")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   Debug.WriteLine("|{0,3}|{1,3}|{2,3}|", GameBoard(0, 1), GameBoard(1, 1), GameBoard(2, 1))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Debug.WriteLine(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"|-----------|")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   Debug.WriteLine("|{0,3}|{1,3}|{2,3}|" &amp; Environment.NewLine, GameBoard(0, 2), GameBoard(1, 2), GameBoard(2, 2))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'End 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Changes the text _colour_ of the button and LblLastMove to reflect which player has chosen what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name="Sender"&gt;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object that called the sub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ChangeColour(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ByRef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Make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it Blue (0, 0, 139)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LblLastMove.ForeColor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.DarkBlue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Sender.ForeColor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.DarkBlue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LblPlayerTurn.ForeColor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.Maroon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Make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it Red (128, 0, 0)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LblLastMove.ForeColor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.Maroon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Sender.ForeColor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.Maroon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LblPlayerTurn.ForeColor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.DarkBlue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LblLastMove.ForeColor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.Black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Sender.ForeColor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.Black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LblPlayerTurn.ForeColor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.Black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Resets the game to the correct turn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ResetPlayerTurn()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.Settings.CrossesGoFirst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LblPlayerTurn.ForeColor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.DarkBlue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LblPlayerTurn.ForeColor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.Maroon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"Last Move: N/A"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LblLastMove.ForeColor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.Black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=== Grid Button Subs ===&gt;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&lt; On Click &gt;&gt;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Changes the relevant grid square to reflect the move just made, then checks for a winner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Btn00_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Btn00.Click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"This box has already been filled. You can't re-fill it"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"Already played here"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O's go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0, 0) 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"O: 0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,0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X's go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0, 0) = 9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"X: 0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,0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TurnNumber +=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ModSavingFiles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.AddNewTurnRecord(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GameBoard, TurnNumber,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(PlayerTurn))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ChangeColour(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sender)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'CheckGrid()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CheckForVictory()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Btn10_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Btn10.Click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"This box has already been filled. You can't re-fill it"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"Already played here"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O's go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1, 0) 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"O: 1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,0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X's go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1, 0) = 9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"X: 1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,0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TurnNumber +=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ModSavingFiles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.AddNewTurnRecord(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GameBoard, TurnNumber,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(PlayerTurn))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ChangeColour(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sender)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'CheckGrid()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CheckForVictory()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Btn20_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Btn20.Click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"This box has already been filled. You can't re-fill it"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"Already played here"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O's go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2, 0) 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"O: 2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,0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X's go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2, 0) = 9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"X: 2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,0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TurnNumber +=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ModSavingFiles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.AddNewTurnRecord(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GameBoard, TurnNumber,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(PlayerTurn))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ChangeColour(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sender)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'CheckGrid()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CheckForVictory()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Btn01_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Btn01.Click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"This box has already been filled. You can't re-fill it"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"Already played here"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O's go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0, 1) 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"O: 0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,1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X's go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0, 1) = 9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"X: 0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,1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TurnNumber +=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ModSavingFiles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.AddNewTurnRecord(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GameBoard, TurnNumber,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(PlayerTurn))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ChangeColour(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sender)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'CheckGrid()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CheckForVictory()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Btn11_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Btn11.Click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"This box has already been filled. You can't re-fill it"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"Already played here"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O's go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1, 1) 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"O: 1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,1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X's go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1, 1) = 9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"X: 1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,1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TurnNumber +=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ModSavingFiles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.AddNewTurnRecord(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GameBoard, TurnNumber,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(PlayerTurn))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ChangeColour(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sender)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'CheckGrid()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CheckForVictory()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Btn21_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Btn21.Click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"This box has already been filled. You can't re-fill it"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"Already played here"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O's go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2, 1) 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"O: 2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,1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X's go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2, 1) = 9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"X: 2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,1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TurnNumber +=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ModSavingFiles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.AddNewTurnRecord(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GameBoard, TurnNumber,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(PlayerTurn))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ChangeColour(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sender)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'CheckGrid()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CheckForVictory()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Btn02_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Btn02.Click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"This box has already been filled. You can't re-fill it"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"Already played here"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O's go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0, 2) 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"O: 0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,2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X's go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0, 2) = 9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"X: 0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,2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lastRenderedPageBreak/>
        <w:t xml:space="preserve">    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TurnNumber +=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ModSavingFiles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.AddNewTurnRecord(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GameBoard, TurnNumber,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(PlayerTurn))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ChangeColour(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sender)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'CheckGrid()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CheckForVictory()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Btn12_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Btn12.Click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"This box has already been filled. You can't re-fill it"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"Already played here"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O's go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1, 2) 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"O: 1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,2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X's go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1, 2) = 9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"X: 1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,2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TurnNumber +=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ModSavingFiles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.AddNewTurnRecord(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GameBoard, TurnNumber,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(PlayerTurn))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ChangeColour(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sender)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'CheckGrid()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CheckForVictory()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Btn22_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Btn22.Click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"This box has already been filled. You can't re-fill it"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"Already played here"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O's go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2, 2) 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"O: 2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,2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X's go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2, 2) = 9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LblLastMove.Text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"X: 2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,2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LblPlayerTurn.Text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"O's turn"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TurnNumber +=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ModSavingFiles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.AddNewTurnRecord(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GameBoard, TurnNumber,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(PlayerTurn))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ChangeColour(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sender)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'CheckGrid()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CheckForVictory()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&lt; On Mouse Over &gt;&gt;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Changes the contents of the button to {X} or {O} when the mouse goes over an empty button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name="sender"&gt;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button that called the event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GridButtons_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MouseEnter(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Btn00.MouseEnter, Btn10.MouseEnter, Btn20.MouseEnter, Btn01.MouseEnter,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Btn11.MouseEnter, Btn21.MouseEnter, Btn02.MouseEnter, Btn12.MouseEnter, Btn22.MouseEnter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GameInProgress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PlayerTurn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"{O}"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sender.ForeColor =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.FromArgb(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17, 150, 157)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"{X}"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sender.ForeColor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.Salmon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Emptys the {X} or {O} from the button that the mouse left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name="sender"&gt;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button that called the event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GridButtons_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MouseLeave(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Btn00.MouseLeave, Btn10.MouseLeave, Btn20.MouseLeave, Btn01.MouseLeave,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Btn11.MouseLeave, Btn21.MouseLeave, Btn02.MouseLeave, Btn12.MouseLeave, Btn22.MouseLeave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GameInProgress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"X"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sender.ForeColor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.Black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&lt;=== ===&gt;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When a key is pressed...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name="E"&gt;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details of the key event that called the function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ArrowKey_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Press(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KeyEventArgs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.KeyDown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Select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E.KeyCode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Keys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.F1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FrmHelp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.Show()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Select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Overloads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OnDragOver(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DragDetails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DragEventArgs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.DragOver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DragDetails.Data.GetDataPresent(</w:t>
      </w:r>
      <w:proofErr w:type="gramEnd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DataFormats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.FileDrop)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DragDetails.Effect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DragDropEffects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.Copy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Overloads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OnDragDrop(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DragEventArgs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.DragDrop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FrmReplayViewer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.Show()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FrmReplayViewer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.OnDragDrop(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Sender, Details)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.Close()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OnRightClick(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MouseEventArgs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.MouseClick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Right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Details.Button = Windows.Forms.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MouseButtons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.Right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CntxtMenuPlayGame.AutoClose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CntxtMenuPlayGame.Show(</w:t>
      </w:r>
      <w:proofErr w:type="gramEnd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Control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.MousePosition)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Class</w:t>
      </w:r>
    </w:p>
    <w:p w:rsidR="00FE5A68" w:rsidRPr="001D52B9" w:rsidRDefault="00FE5A68" w:rsidP="003850BE">
      <w:pPr>
        <w:rPr>
          <w:sz w:val="2"/>
          <w:szCs w:val="16"/>
        </w:rPr>
      </w:pPr>
    </w:p>
    <w:p w:rsidR="003850BE" w:rsidRPr="001D52B9" w:rsidRDefault="003850BE" w:rsidP="003850BE">
      <w:pPr>
        <w:rPr>
          <w:sz w:val="2"/>
          <w:szCs w:val="16"/>
        </w:rPr>
      </w:pPr>
    </w:p>
    <w:p w:rsidR="003850BE" w:rsidRPr="001D52B9" w:rsidRDefault="003850BE" w:rsidP="003850BE">
      <w:pPr>
        <w:rPr>
          <w:sz w:val="2"/>
          <w:szCs w:val="16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Class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FrmReplayViewer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List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GameBoardState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ActiveTurn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Short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Prepares for user input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FrmReplayViewer_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Load(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MyBase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.Load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ResizeWindow(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PnlGameButtons.Enabled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PnlGameBoard.BackColor =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.FromKnownColor(</w:t>
      </w:r>
      <w:proofErr w:type="gramEnd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KnownColor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.Control)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TxtFilePath.Text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Get gaming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NewGameToolStripMenuItem_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NewGameToolStripMenuItem.Click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FrmPlayTTT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.Show()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.Close()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Allows for setting changing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SettingsToolStripMenuItem_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SettingsToolStripMenuItem.Click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FrmSettings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.Show()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.Close()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Memed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GetHelpOnlineToolStripMenuItem_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GetHelpOnlineToolStripMenuItem.Click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"There is no one to help you online. Sorry"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"HAHAHAHAHAHAHAHAHAHA"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Gives help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GetHelpToolStripMenuItem_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GetHelpToolStripMenuItem.Click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FrmHelp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.Show()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Loads a replay from a [x].T3Replay file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name="sender"&gt;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object that called the sub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name="e"&gt;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event that the sub was called with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LoadPreviousGame_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BtnLoadPreviousReplay.Click, LoadPreviousGameToolStripMenuItem.Click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FilePath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ModOpeningFiles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.OpenReplayFilePath()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FilePath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"ERROR: No file chosen"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FilePath,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"FAILURE"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FileChosen(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PnlGameButtons.Enabled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FilePath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"ERROR: File version out of date"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FilePath,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"FAILURE"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FileChosen(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PnlGameButtons.Enabled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ReplayDetails =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ModOpeningFiles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.ParseTextFile(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FilePath)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Failed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Boolean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Each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Element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ReplayDetails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Element.GameBoardLine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"ERROR: Corrupted file"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FileChosen(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Failed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Next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Failed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FileChosen(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PnlGameButtons.Enabled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ActiveTurn 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Prepares the game board for replays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name="ReadyOrNot"&gt;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Whether or not we are ready to look at a replay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FileChosen(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ByVal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ReadyOrNot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Boolean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ResizeWindow(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ReadyOrNot)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ReadyOrNot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PnlGameButtons.Enabled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PnlGameBoard.BackColor =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.FromKnownColor(</w:t>
      </w:r>
      <w:proofErr w:type="gramEnd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KnownColor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.GradientInactiveCaption)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TrBrMoves.Maximum = ReplayDetails.Count - 1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TrBrMoves.Value =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TrBrMoves.Refresh()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PnlGameBoard.Refresh()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DrawGridLines()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ReplayDetails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LblTotalTurns.Text =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TxtFilePath.Text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PnlGameBoard.BackColor =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.FromKnownColor(</w:t>
      </w:r>
      <w:proofErr w:type="gramEnd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KnownColor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.Control)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PnlGameButtons.Enabled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PnlGameBoard.Refresh()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Draws the lines onto the blank grid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DrawGridLines()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PanelGraphics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Graphics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PnlGameBoard.CreateGraphics()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Pen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System.Drawing.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Pen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Pens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.Black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Vericals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XLine1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86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XLine2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173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XLine3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XLine4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260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Y1Verts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Y2Verts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260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PanelGraphics.DrawLine(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Pen, XLine1, Y1Verts, XLine1, Y2Verts)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PanelGraphics.DrawLine(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Pen, XLine2, Y1Verts, XLine2, Y2Verts)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PanelGraphics.DrawLine(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Pen, XLine3, Y1Verts, XLine3, Y2Verts)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>PanelGraphics.DrawLine(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>Pen, XLine4, Y1Verts, XLine4, Y2Verts)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   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  <w:lang w:val="fr-FR"/>
        </w:rPr>
        <w:t>' Horizontals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  <w:lang w:val="fr-FR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YLine1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  <w:lang w:val="fr-FR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  <w:lang w:val="fr-FR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= 86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  <w:lang w:val="fr-FR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YLine2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  <w:lang w:val="fr-FR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  <w:lang w:val="fr-FR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= 173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  <w:lang w:val="fr-FR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YLine3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  <w:lang w:val="fr-FR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  <w:lang w:val="fr-FR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=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  <w:lang w:val="fr-FR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YLine4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  <w:lang w:val="fr-FR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  <w:lang w:val="fr-FR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= 260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  <w:lang w:val="fr-FR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X1Horis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  <w:lang w:val="fr-FR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  <w:lang w:val="fr-FR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=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X2Horis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260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PanelGraphics.DrawLine(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Pen, X1Horis, YLine1, X2Horis, YLine1)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PanelGraphics.DrawLine(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Pen, X1Horis, YLine2, X2Horis, YLine2)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PanelGraphics.DrawLine(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Pen, X1Horis, YLine3, X2Horis, YLine3)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PanelGraphics.DrawLine(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Pen, X1Horis, YLine4, X2Horis, YLine4)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PanelGraphics.Dispose()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Resizes the window cos prettiness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name="ReadyOrNot"&gt;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Whether or not a file has been successfully selected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ResizeWindow(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ByVal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ReadyOrNot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Boolean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ReadyOrNot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.MaximumSize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New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System.Drawing.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Size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300, 476)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.Size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.MaximumSize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.MinimumSize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.MaximumSize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.MinimumSize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New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System.Drawing.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Size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300, 95)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.Size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.MinimumSize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.MaximumSize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.MinimumSize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&lt;=== ===&gt;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Changes the current turn being viewed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BtnToFirstMove_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Optional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Optional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BtnToFirstMove.Click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ActiveTurn 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Changes the current turn being viewed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BtnPrevMove_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Optional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Optional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BtnPrevMove.Click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ActiveTurn -=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ActiveTurn = 1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ActiveTurn &lt; ReplayDetails.Count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Changes the current turn being viewed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BtnNextMove_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Optional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Optional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BtnNextMove.Click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ActiveTurn +=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ActiveTurn = ReplayDetails.Count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ActiveTurn &gt; 1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Changes the current turn being viewed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BtnToLastMove_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Optional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Optional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BtnToLastMove.Click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ActiveTurn = ReplayDetails.Count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&lt;=== ===&gt;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Loop through the replaydetails array and evaluate which postion should go where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LblTurnNumber.Text =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CStr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ActiveTurn)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TrBrMoves.Value = ActiveTurn - 1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PnlGameBoard.Refresh()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DrawGridLines()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Looper = 0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To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8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X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Y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&lt;=======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Select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Looper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0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,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X =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Y =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  <w:lang w:val="es-ES"/>
        </w:rPr>
        <w:t>' 0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  <w:lang w:val="es-ES"/>
        </w:rPr>
        <w:t>,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  <w:t xml:space="preserve">                    X =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  <w:t xml:space="preserve">                    Y = 88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  <w:lang w:val="es-ES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  <w:t xml:space="preserve">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  <w:lang w:val="es-ES"/>
        </w:rPr>
        <w:t>' 0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  <w:lang w:val="es-ES"/>
        </w:rPr>
        <w:t>,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  <w:t xml:space="preserve">                    X =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  <w:t xml:space="preserve">                    Y = 175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3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1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,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X = 88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Y =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4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  <w:lang w:val="es-ES"/>
        </w:rPr>
        <w:t>' 1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  <w:lang w:val="es-ES"/>
        </w:rPr>
        <w:t>,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  <w:t xml:space="preserve">                    X = 88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  <w:t xml:space="preserve">                    Y = 88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  <w:lang w:val="es-ES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  <w:t xml:space="preserve"> 5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  <w:lang w:val="es-ES"/>
        </w:rPr>
        <w:t>' 1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  <w:lang w:val="es-ES"/>
        </w:rPr>
        <w:t>,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  <w:t xml:space="preserve">                    X = 88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  <w:t xml:space="preserve">                    Y = 175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es-ES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6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2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,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X = 175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Y =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7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2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,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X = 175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Y = 88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 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2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,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X = 175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Y = 175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Select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&lt;=======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LblTotalTurns.Text = ReplayDetails.Count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ReplayDetails(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ActiveTurn - 1).BoardArray(Looper)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"1"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DrawNought(X, Y)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ReplayDetails(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ActiveTurn - 1).BoardArray(Looper)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"9"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DrawCross(X, Y)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Next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Draw a nought at the given coordinates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name="X"&gt;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 X Coordinate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name="Y"&gt;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 Y coordinate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DrawNought(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ByVal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X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ByVal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Y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PanelGraphics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Graphics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PnlGameBoard.CreateGraphics()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Pen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New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System.Drawing.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Pen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Brushes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.DarkBlue)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Pen.Color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.DarkBlue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Pen.Width = 3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PanelGraphics.DrawEllipse(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Pen,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New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Rectangle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(X, Y, 83, 83))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PanelGraphics.Dispose()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Draw a cross at the given coordinates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name="X"&gt;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 X coordinate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name="Y"&gt;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 Y coordinate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DrawCross(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ByVal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X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ByVal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Y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PanelGraphics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Graphics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PnlGameBoard.CreateGraphics()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Pen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New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System.Drawing.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Pen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Brushes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.Maroon)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Pen.Color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Color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.Maroon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Pen.Width = 3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>PanelGraphics.DrawLine(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>Pen, X, Y, (X + 82), (Y + 82))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>PanelGraphics.DrawLine(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>Pen, (X + 82), Y, X, (Y + 82))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PanelGraphics.Dispose()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When keys are pressed, do stuff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name="Sender"&gt;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object that sent the key references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name="E"&gt;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 details of the keypress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ArrowKey_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Press(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KeyEventArgs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.KeyDown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Select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E.KeyCode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Keys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.F1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FrmHelp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.Show()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Keys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.F5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Try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EmptyBoard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New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GameBoardState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With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{.GameBoardLine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}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ReplayDetails(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3).BoardArray = EmptyBoard.BoardArray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PnlGameBoard.Refresh()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Catch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ERR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Exception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Do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nothing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Try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Keys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BtnNextMove_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Keys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.A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BtnPrevMove_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Keys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BtnToFirstMove_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Keys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.W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BtnToLastMove_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Keys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(ReplayDetails.Count &gt;= 1)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ActiveTurn 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Keys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(ReplayDetails.Count &gt;= 2)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ActiveTurn =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Keys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.D3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(ReplayDetails.Count &gt;= 3)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ActiveTurn = 3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lastRenderedPageBreak/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Keys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.D4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(ReplayDetails.Count &gt;= 4)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ActiveTurn = 4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Keys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.D5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(ReplayDetails.Count &gt;= 5)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ActiveTurn = 5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ReplayDetails.Count = 5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Keys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.D6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(ReplayDetails.Count &gt;= 6)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ActiveTurn = 6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ReplayDetails.Count = 6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Keys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.D7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(ReplayDetails.Count &gt;= 7)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ActiveTurn = 7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ReplayDetails.Count = 7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Keys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.D8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(ReplayDetails.Count &gt;= 8)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ActiveTurn = 8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ReplayDetails.Count = 8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Keys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.D9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(ReplayDetails.Count &gt;= 9)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ActiveTurn = 9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ReplayDetails.Count = 9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Select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Change the mouse icon when files are dragged over so people know they can be released here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name="Sender"&gt;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object that sent the data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name="DragDetails"&gt;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information about the drag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Overloads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OnDragOver(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DragDetails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DragEventArgs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.DragEnter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DragDetails.Data.GetDataPresent(</w:t>
      </w:r>
      <w:proofErr w:type="gramEnd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DataFormats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.FileDrop)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DragDetails.Effect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DragDropEffects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.Copy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When a file is dragged over the form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name="Sender"&gt;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object that sent the data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name="DragDetails"&gt;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deets of teh drag ting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Overloads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OnDragDrop(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DragDetails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DragEventArgs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.DragDrop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FilePaths(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DragDetails.Data.GetData(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DataFormats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.FileDrop)</w:t>
      </w:r>
    </w:p>
    <w:p w:rsidR="003850BE" w:rsidRPr="001D52B9" w:rsidRDefault="003850BE" w:rsidP="006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FilePaths(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0).Split(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"."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)(FilePaths.Count)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"T3Replay"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672884" w:rsidRPr="001D52B9" w:rsidRDefault="003850BE" w:rsidP="006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ReplayDetails =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ModOpeningFiles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.ParseTextFile(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FilePaths(0))</w:t>
      </w:r>
      <w:r w:rsidR="00672884"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</w:p>
    <w:p w:rsidR="00672884" w:rsidRPr="001D52B9" w:rsidRDefault="00672884" w:rsidP="006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FileChosen(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Failed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Boolean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Each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Element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ReplayDetails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Element.GameBoardLine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FileChosen(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"ERROR: Corrupted file"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Failed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Exit 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Next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Failed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PnlGameButtons.Enabled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ActiveTurn 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TxtFilePath.Text =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FilePaths(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0)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"Not Accepted: File type not supported. Please use a '*.T3Replay' file"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When a file is dragged onto the "T3.exe" file, prepare to replay it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name="FilePath"&gt;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file path of the [first] file dragged onto the "T3.exe" file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672884" w:rsidRPr="001D52B9" w:rsidRDefault="003850BE" w:rsidP="006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OnStartWithFile(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FilePath)</w:t>
      </w:r>
      <w:r w:rsidR="00672884"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</w:p>
    <w:p w:rsidR="00672884" w:rsidRPr="001D52B9" w:rsidRDefault="00672884" w:rsidP="006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ReplayDetails =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ModOpeningFiles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.ParseTextFile(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FilePath)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6728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FileChosen(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Each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Element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ReplayDetails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Element.GameBoardLine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FileChosen(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"ERROR: Corrupted file"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Exit 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Next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PnlGameButtons.Enabled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ActiveTurn 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TxtFilePath.Text = FilePath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TrBrMoves_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Scroll(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TrBrMoves.Scroll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Select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TrBrMoves.Value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(ReplayDetails.Count &gt;= 1)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ActiveTurn 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(ReplayDetails.Count &gt;= 2)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ActiveTurn =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(ReplayDetails.Count &gt;= 3)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ActiveTurn = 3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3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(ReplayDetails.Count &gt;= 4)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ActiveTurn = 4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4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(ReplayDetails.Count &gt;= 5)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ActiveTurn = 5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ReplayDetails.Count = 5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5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(ReplayDetails.Count &gt;= 6)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ActiveTurn = 6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ReplayDetails.Count = 6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6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(ReplayDetails.Count &gt;= 7)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ActiveTurn = 7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ReplayDetails.Count = 7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7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(ReplayDetails.Count &gt;= 8)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ActiveTurn = 8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ReplayDetails.Count = 8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8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IsNot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(ReplayDetails.Count &gt;= 9)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ActiveTurn = 9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BtnPrevMove.Enabled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BtnToFirstMove.Enabled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ReplayDetails.Count = 9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   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BtnNextMove.Enabled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 BtnToLastMove.Enabled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EvaluateBoard()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Select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rPr>
          <w:rFonts w:ascii="Consolas" w:hAnsi="Consolas" w:cs="Consolas"/>
          <w:color w:val="0000FF"/>
          <w:sz w:val="2"/>
          <w:szCs w:val="16"/>
        </w:rPr>
      </w:pP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Class</w:t>
      </w:r>
    </w:p>
    <w:p w:rsidR="003850BE" w:rsidRPr="001D52B9" w:rsidRDefault="003850BE" w:rsidP="003850BE">
      <w:pPr>
        <w:rPr>
          <w:rFonts w:ascii="Consolas" w:hAnsi="Consolas" w:cs="Consolas"/>
          <w:color w:val="0000FF"/>
          <w:sz w:val="2"/>
          <w:szCs w:val="16"/>
        </w:rPr>
      </w:pPr>
    </w:p>
    <w:p w:rsidR="003850BE" w:rsidRPr="001D52B9" w:rsidRDefault="003850BE" w:rsidP="003850BE">
      <w:pPr>
        <w:rPr>
          <w:rFonts w:ascii="Consolas" w:hAnsi="Consolas" w:cs="Consolas"/>
          <w:color w:val="0000FF"/>
          <w:sz w:val="2"/>
          <w:szCs w:val="16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Class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FrmHelp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Display the help in a textbox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BtnGamePlayHelp_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BtnGamePlayHelp.Click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RtbHelp.Refresh()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RtbHelp.Text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"How to play."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"Beginning a game"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1) Click the 'Start Game' button or 'New Game' in the 'File' menu"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"--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[ If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 a game is already in progress you will be prompted to continue or abandon it. If a game is abandoned, the replay is not saved"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2) If you have not done so previously, enter the names of the players"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.NewLine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"Playing a game"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1) O's go first, so that player should click on the tile they wish to play"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2) X's get the second turn, so they should click on any unoccupied square they wish to move to"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3) Take turns to play tiles until either a player gets 3 of their icons in a row / column / diagonal (a Win) or no tiles are left to play (a Draw)"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"--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[ If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 a tile has already been occupied, you will be unable to select it for your move"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.NewLine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"Ending a game"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"-&gt; 1) 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Click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 the 'End Game' button. You will be asked whether or not you wish to end the game"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2) Click '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Yes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' to end the game. Clicking 'No' will return you to the game"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"--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[ If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 a game is abandoned, the replay is not saved"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.NewLine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"Changing player names"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1) Click 'Change Names'"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2) Enter Player 1's chosen name"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3) Enter Player 2's chosen name"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"--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[ Clicking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 'Cancel' will set the name to 'Player [x]'"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"--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[ Names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 must be between 1 and 10 characters in length"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.NewLine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"Instant replays"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Drag and drop a '*.T3Replay' file into the window to load a replay instantly"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Moar Halp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BtnReplayHelp_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BtnReplayHelp.Click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RtbHelp.Refresh()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RtbHelp.Text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"Replaying previous games."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"1) Click 'Select a file' or drag and drop a '*.T3Replay' file into the window"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"2) Navigate to the '*.T3Replay' file and open it"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"--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[ This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 step will not be necessary if you have used the drag and drop feature"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"3) Choose any of the following"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'1ST': Jump to the first move"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"--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[ Disabled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 on load"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'PREV': Step back one move"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"--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[ Disabled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 on load"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'NXT': Step forward one move"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'LAST': Jump to the final move"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Scroll Bar: Scroll to the desired move"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Number Keys: Select the desired move to view"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WASD Keys: Scroll to the desired move"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[ The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 number in the middle of the buttons shows you what turn you are currently viewing"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[ If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 you want to open another '*.T3Replay' file, simply click 'Select a file' or Drag and Drop a '*.T3Reply' file again"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[ Alternatively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, should you wish to be awesome, drag and drop a '*.T3Replay' file over the T3.exe file itself!!!"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Yup.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Still dishing out help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BtnSettingsHelp_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BtnSettingsHelp.Click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RtbHelp.Refresh()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RtbHelp.Text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"Changing settings."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  <w:lang w:val="fr-FR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  <w:lang w:val="fr-FR"/>
        </w:rPr>
        <w:t>"Available Settings"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  <w:lang w:val="fr-FR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  <w:lang w:val="fr-FR"/>
        </w:rPr>
        <w:t>"-&gt; Autosave replays"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  <w:lang w:val="fr-FR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"--&gt; Whether or not the application should ask to save replays"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Noughts go first"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"--&gt; Change whether or not Noughts get the first move"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"---[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Soon to be 'Random player goes first'"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  <w:lang w:val="fr-FR"/>
        </w:rPr>
        <w:t>"-&gt; Save folder"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  <w:lang w:val="fr-FR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  <w:lang w:val="fr-FR"/>
        </w:rPr>
        <w:t>"--&gt; Change"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  <w:lang w:val="fr-FR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  <w:lang w:val="fr-FR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"---&gt; 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Select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 a folder to save replay files to"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"--&gt; Reset"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"---&gt; 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Resets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 the replay folder to the file that the application started in"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.NewLine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"Future settings"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Themes - Change the appearance of the game"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 &amp; _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"-&gt; Random player goes first - Game picks a random player to begin playing"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rPr>
          <w:rFonts w:ascii="Consolas" w:hAnsi="Consolas" w:cs="Consolas"/>
          <w:color w:val="0000FF"/>
          <w:sz w:val="2"/>
          <w:szCs w:val="16"/>
        </w:rPr>
      </w:pP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Class</w:t>
      </w:r>
    </w:p>
    <w:p w:rsidR="003850BE" w:rsidRPr="001D52B9" w:rsidRDefault="003850BE" w:rsidP="003850BE">
      <w:pPr>
        <w:rPr>
          <w:rFonts w:ascii="Consolas" w:hAnsi="Consolas" w:cs="Consolas"/>
          <w:color w:val="0000FF"/>
          <w:sz w:val="2"/>
          <w:szCs w:val="16"/>
        </w:rPr>
      </w:pPr>
    </w:p>
    <w:p w:rsidR="003850BE" w:rsidRPr="001D52B9" w:rsidRDefault="003850BE" w:rsidP="003850BE">
      <w:pPr>
        <w:rPr>
          <w:rFonts w:ascii="Consolas" w:hAnsi="Consolas" w:cs="Consolas"/>
          <w:color w:val="0000FF"/>
          <w:sz w:val="2"/>
          <w:szCs w:val="16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Class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FrmSettings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ChangeSettingsAllowed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Boolean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Sets the checkboxes to the correct mode depending on the current settings in My.Settings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name="sender"&gt;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object that called the sub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name="e"&gt;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arguments with which the sub was called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FrmSettings_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Load(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MyBase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.Load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TxtSaveFolder.Text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.Settings.SaveFolder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.Settings.AutomaticallySaveReplays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CbxAutosave.Checked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CbxAutosave.Checked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'Debug.WriteLine(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CStr(My.Settings.AutomaticallySaveReplays))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.Settings.CrossesGoFirst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CbxNoughtsFirst.Checked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CbxNoughtsFirst.Checked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'Debug.WriteLine(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CStr(My.Settings.CrossesGoFirst))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ChangeSettingsAllowed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NewGameToolStripMenuItem_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NewGameToolStripMenuItem.Click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FrmPlayTTT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.Show()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.Close()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GetHelpOnlineToolStripMenuItem_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GetHelpOnlineToolStripMenuItem.Click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"There is no one to help you online. Sorry"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"HAHAHAHAHAHAHAHAHAHA"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GetHelpToolStripMenuItem_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GetHelpToolStripMenuItem.Click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FrmHelp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.Show()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LoadPreviousGameToolStripMenuItem_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LoadPreviousGameToolStripMenuItem.Click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FrmReplayViewer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.Show()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.Close()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Change the My.Settings.AutomaticallySaveReplays depending on the new state of CbxAutosave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name="sender"&gt;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object that called the sub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name="e"&gt;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event arguments when the sub was called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CbxAutosave_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CheckedChanged(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CbxAutosave.CheckedChanged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ChangeSettingsAllowed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CbxAutosave.Checked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.Settings.AutomaticallySaveReplays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.Settings.AutomaticallySaveReplays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'Debug.WriteLine(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CStr(My.Settings.AutomaticallySaveReplays))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Change the My.Settings.CrossesGoFirst depending on the new state of CbxNoughtsFirst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name="sender"&gt;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object that called the sub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name="e"&gt;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event arguments when the sub was called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CbxNoughtsFirst_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CheckedChanged(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CbxNoughtsFirst.CheckedChanged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ChangeSettingsAllowed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CbxNoughtsFirst.Checked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.Settings.CrossesGoFirst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.Settings.CrossesGoFirst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'Debug.WriteLine(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CStr(My.Settings.CrossesGoFirst))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Allows the user to select a new folder to save replays to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BtnChangeSaveFolder_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BtnChangeSaveFolder.Click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TxtSaveFolder.Text =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ModUtilities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.ChangeSaveFolder()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Sets the save path to the folder containing the application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BtnResetDefaultFilepath_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Click(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sender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Object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EventArgs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Handles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BtnResetDefaultFilepath.Click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.Settings.SaveFolder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Application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.StartupPath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"Reset save path to 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.Settings.SaveFolder,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"SUCCESS"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rPr>
          <w:rFonts w:ascii="Consolas" w:hAnsi="Consolas" w:cs="Consolas"/>
          <w:color w:val="0000FF"/>
          <w:sz w:val="2"/>
          <w:szCs w:val="16"/>
        </w:rPr>
      </w:pP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Class</w:t>
      </w:r>
    </w:p>
    <w:p w:rsidR="003850BE" w:rsidRPr="001D52B9" w:rsidRDefault="003850BE" w:rsidP="003850BE">
      <w:pPr>
        <w:rPr>
          <w:rFonts w:ascii="Consolas" w:hAnsi="Consolas" w:cs="Consolas"/>
          <w:color w:val="0000FF"/>
          <w:sz w:val="2"/>
          <w:szCs w:val="16"/>
        </w:rPr>
      </w:pPr>
    </w:p>
    <w:p w:rsidR="003850BE" w:rsidRPr="001D52B9" w:rsidRDefault="003850BE" w:rsidP="003850BE">
      <w:pPr>
        <w:rPr>
          <w:rFonts w:ascii="Consolas" w:hAnsi="Consolas" w:cs="Consolas"/>
          <w:color w:val="0000FF"/>
          <w:sz w:val="2"/>
          <w:szCs w:val="16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A nice easy way of accessing the gamedata for each turn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Class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GameBoardState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Implements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IEquatable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GameBoardState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== A line in the .T3Replay file ==&gt;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GameBoardContent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Allows for the setting and getting of the gameboard value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&lt;value&gt;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POTATOES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&lt;/value&gt;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&lt;returns&gt;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raw game board state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&lt;/returns&gt;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Property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GameBoardLine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Get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GameBoardContent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"EMPTY"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lastRenderedPageBreak/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GameBoardContent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Get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Set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value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Len(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value) &lt;&gt; 16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Len(value) &lt;&gt; 17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GameBoardContent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Exit Property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Len(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value.Split(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"|"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)(0)) &lt;&gt; 9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GameBoardContent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Exit Property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Len(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value.Split(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"|"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)(1)) &lt;&gt; 1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GameBoardContent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Exit Property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Failed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Boolean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Looper = 1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To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9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value.Split(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"|"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)(1)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CStr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(Looper)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Failed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Next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Failed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GameBoardContent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Exit Property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value.Split(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"|"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)(2) &lt;&gt;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"True"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value.Split(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"|"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)(2) &lt;&gt;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"False"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GameBoardContent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Exit Property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GameBoardContent = value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Set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Property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&lt;==  ==&gt;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== The contents of the board after the turn ==&gt;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Finds and returns the board after the turn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&lt;value&gt;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contents of the board in form "111999000"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&lt;/value&gt;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&lt;returns&gt;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contents of the board in form "111999000"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&lt;/returns&gt;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ReadOnly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Property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BoardArray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Get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GameBoardContent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TempGameBoard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GameBoardContent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FoundBoard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 = TempGameBoard.Split(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"|"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PenultiBoard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FoundBoard(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0)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FinalBoard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X = 0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To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Len(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PenultiBoard) - 1)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Step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FinalBoard &amp;=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CStr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PenultiBoard(X))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Next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FinalBoard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Get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Property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&lt;==  ==&gt;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&lt;==  ==&gt;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Gets the turn number for the latest move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&lt;value&gt;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Turn number as integer [logical minimum: 5, logical maximum: 9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]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</w:t>
      </w:r>
      <w:proofErr w:type="gramEnd"/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/value&gt;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&lt;returns&gt;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Turn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number as integer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&lt;/returns&gt;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ReadOnly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Property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TurnNumber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Get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GameBoardContent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TempGameBoard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GameBoardContent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FinalBoard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 = TempGameBoard.Split(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"|"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Val(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FinalBoard(1))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Get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Property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&lt;==  ==&gt;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Finds the player who made the move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&lt;value&gt;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player who's turn it was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&lt;/value&gt;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&lt;returns&gt;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player who made the move this turn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&lt;/returns&gt;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ReadOnly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Property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PlayerTurn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Boolean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Get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GameBoardContent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TempGameBoard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GameBoardContent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FinalBoard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 = TempGameBoard.Split(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"|"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FinalBoard(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2)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"True"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: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Get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Property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&lt;==  ==&gt;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Compares the primary content of two GameBoardState objects in a GameBoardState [=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/ !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=] GameBoardState logic situation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name="other"&gt;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Another GameBoardState object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&lt;returns&gt;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Whether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the two game board states are equal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&lt;/returns&gt;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Overloads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Function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Equals(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other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TicTacToe.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GameBoardState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Boolean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Implements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IEquatable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GameBoardState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).Equals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other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Nothing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(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.GameBoardContent.Equals(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other.GameBoardContent))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Function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&lt;==  ==&gt;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Class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Module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ModOpeningFiles</w:t>
      </w:r>
    </w:p>
    <w:p w:rsidR="00783925" w:rsidRPr="001D52B9" w:rsidRDefault="00783925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2"/>
          <w:szCs w:val="16"/>
          <w:highlight w:val="white"/>
        </w:rPr>
      </w:pPr>
    </w:p>
    <w:p w:rsidR="00783925" w:rsidRPr="001D52B9" w:rsidRDefault="00783925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Friend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LoadedReplayAlready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 xml:space="preserve"> Boolean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783925" w:rsidRPr="001D52B9" w:rsidRDefault="00783925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=== Loading a replay ===&gt;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Allows the user to select a replay file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&lt;returns&gt;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file path or an error code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&lt;/returns&gt;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Function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OpenReplayFilePath()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FileDialogue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OpenFileDialog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New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OpenFileDialog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strFileName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FileDialogue.Title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"Open Replay"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FileDialogue.InitialDirectory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.Settings.SaveFolder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FileDialogue.Filter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"Replay files (*.T3Replay)|*.T3Replay"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FileDialogue.FilterIndex 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FileDialogue.RestoreDirectory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FileDialogue.CheckPathExists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FileDialogue.CheckFileExists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FileDialogue.Multiselect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FileDialogue.ShowDialog(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DialogResult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strFileName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FileDialogue.FileName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FrmReplayViewer.TxtFilePath.Text = strFileName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Check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if file is right version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StreamReader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New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IO.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StreamReader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strFileName)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StreamReader.ReadLine(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"T3Replay - 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Application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.ProductVersion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StreamReader.Close()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strFileName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StreamReader.Close()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FrmReplayViewer.TxtFilePath.Text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"ERROR: File version out of date"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FrmReplayViewer.TxtFilePath.Text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"ERROR: No file chosen"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Function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Runs through a .T3Replay file and appends the gameboardstate for each turn to the list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name="FilePath"&gt;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file path of the .T3Replay file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Function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ParseTextFile(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FilePath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ReplayDetails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New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List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Of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GameBoardState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)()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StreamReader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New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IO.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StreamReader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FilePath)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FirstLineDataBecauseINeededToAdvanceTheReaderByOneLineForReasons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StreamReader.ReadLine()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While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StreamReader.Peek(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 &lt;&gt; -1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Line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New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GameBoardState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With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{.GameBoardLine = StreamReader.ReadLine()}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ReplayDetails.Add(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Line)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While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StreamReader.Close()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ReplayDetails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Function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Module</w:t>
      </w:r>
    </w:p>
    <w:p w:rsidR="003850BE" w:rsidRPr="001D52B9" w:rsidRDefault="003850BE" w:rsidP="003850BE">
      <w:pPr>
        <w:rPr>
          <w:sz w:val="2"/>
          <w:szCs w:val="16"/>
        </w:rPr>
      </w:pPr>
    </w:p>
    <w:p w:rsidR="003850BE" w:rsidRPr="001D52B9" w:rsidRDefault="003850BE" w:rsidP="003850BE">
      <w:pPr>
        <w:rPr>
          <w:sz w:val="2"/>
          <w:szCs w:val="16"/>
        </w:rPr>
      </w:pPr>
    </w:p>
    <w:p w:rsidR="003850BE" w:rsidRPr="001D52B9" w:rsidRDefault="003850BE" w:rsidP="003850BE">
      <w:pPr>
        <w:rPr>
          <w:sz w:val="2"/>
          <w:szCs w:val="16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Imports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System.IO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Imports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System.Text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Module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ModSavingFiles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&lt;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=== Saving a game ===&gt;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SaveFilePath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Application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.StartupPath &amp;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"\"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ToWriteToFile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"T3Replay 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- "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Application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.ProductVersion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Emptys the string to write to the file and resets the save file path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ResetFileSettings()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SaveFilePath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.Settings.SaveFolder &amp;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"\"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ToWriteToFile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 xml:space="preserve">"T3Replay </w:t>
      </w:r>
      <w:proofErr w:type="gramStart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- "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Application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.ProductVersion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Generates a new save file name to prevent overwriting previous saves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NewSaveFilePath()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Flag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Boolean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FileNumber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0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SaveFilePath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.Settings.SaveFolder &amp;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"\"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While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Flag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File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.Exists(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SaveFilePath &amp;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CStr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(FileNumber) &amp;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".T3Replay"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FileNumber += 1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Flag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SaveFilePath &amp;=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CStr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FileNumber) &amp;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".T3Replay"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While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'Debug.WriteLine(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SaveFilePath)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Adds the details of the move made to the turn record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name="GameBoard"&gt;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current image of the game board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name="TurnNumber"&gt;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turn number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&lt;param name="PlayerTurn"&gt;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Whose turn it is (True = O, False = X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)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</w:t>
      </w:r>
      <w:proofErr w:type="gramEnd"/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/param&gt;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AddNewTurnRecord(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ByVal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GameBoard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Short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(,), TurnNumber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PlayerTurn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Boolean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Appendment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Environment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.NewLine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Looper = 0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To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For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Looper2 = 0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To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2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Appendment &amp;=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CStr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GameBoard(Looper, Looper2))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Next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Next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Appendment &amp;=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"|"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CStr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TurnNumber) &amp;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"|"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CStr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(PlayerTurn)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'Debug.WriteLine(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Appendment)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ToWriteToFile &amp;= Appendment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Write to the chosen file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&lt;returns&gt;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Whether or not the save was successful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&lt;/returns&gt;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Private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Function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SaveNewReplay()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Try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File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.Exists(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SaveFilePath)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If the file exists, don't write to it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StreamWriter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New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IO.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StreamWriter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SaveFilePath,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False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StreamWriter.Write(</w:t>
      </w:r>
      <w:proofErr w:type="gramEnd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CStr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(ToWriteToFile))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StreamWriter.Close()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Open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the file to read from - debugging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'Dim StreamReader As New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IO.StreamReader(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SaveFilePath)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'Dim readText As String =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StreamReader.ReadToEnd()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'StreamReader.Close()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'Debug.WriteLine(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readText)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end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debugging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"Success"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"Failure: File ("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SaveFilePath &amp;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") already exists"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Catch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Err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Exception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"Failure: 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&amp;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CStr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Err.Message)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Try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Function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Concatenates all data into a file and saves it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CreateNewReplaySave()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.Settings.AutomaticallySaveReplays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NewSaveFilePath(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Generate a new savefile path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SaveStatus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SaveNewReplay(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Write all data to new savefile and return what happened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SaveStatus,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"Save status..."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ResetFileSettings(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Empty the variables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Choice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Integer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"Would you like to save the replay"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.YesNo,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"Save your replay?"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Choice = 6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NewSaveFilePath(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Generate a new savefile path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SaveStatus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String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SaveNewReplay(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Write all data to new savefile and return what happened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SaveStatus,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.OkOnly,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"Save status..."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ResetFileSettings(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 Empty the variables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Else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"Save not created"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,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MsgBoxStyle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.OkOnly)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Sub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Module</w:t>
      </w:r>
    </w:p>
    <w:p w:rsidR="003850BE" w:rsidRPr="001D52B9" w:rsidRDefault="003850BE" w:rsidP="003850BE">
      <w:pPr>
        <w:rPr>
          <w:sz w:val="2"/>
          <w:szCs w:val="16"/>
        </w:rPr>
      </w:pPr>
    </w:p>
    <w:p w:rsidR="003850BE" w:rsidRPr="001D52B9" w:rsidRDefault="003850BE" w:rsidP="003850BE">
      <w:pPr>
        <w:rPr>
          <w:sz w:val="2"/>
          <w:szCs w:val="16"/>
        </w:rPr>
      </w:pPr>
    </w:p>
    <w:p w:rsidR="003850BE" w:rsidRPr="001D52B9" w:rsidRDefault="003850BE" w:rsidP="003850BE">
      <w:pPr>
        <w:rPr>
          <w:sz w:val="2"/>
          <w:szCs w:val="16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Module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ModUtilities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''' Changes where the replays are saved to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&lt;/summary&gt;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''' 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&lt;returns&gt;</w:t>
      </w:r>
      <w:proofErr w:type="gramStart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>The</w:t>
      </w:r>
      <w:proofErr w:type="gramEnd"/>
      <w:r w:rsidRPr="001D52B9">
        <w:rPr>
          <w:rFonts w:ascii="Consolas" w:hAnsi="Consolas" w:cs="Consolas"/>
          <w:color w:val="008000"/>
          <w:sz w:val="2"/>
          <w:szCs w:val="16"/>
          <w:highlight w:val="white"/>
        </w:rPr>
        <w:t xml:space="preserve"> filepath of the new folder</w:t>
      </w:r>
      <w:r w:rsidRPr="001D52B9">
        <w:rPr>
          <w:rFonts w:ascii="Consolas" w:hAnsi="Consolas" w:cs="Consolas"/>
          <w:color w:val="808080"/>
          <w:sz w:val="2"/>
          <w:szCs w:val="16"/>
          <w:highlight w:val="white"/>
        </w:rPr>
        <w:t>&lt;/returns&gt;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Public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Function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ChangeSaveFolder()</w:t>
      </w:r>
      <w:proofErr w:type="gramEnd"/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Dim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FolderBrowser </w:t>
      </w:r>
      <w:proofErr w:type="gramStart"/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As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FolderBrowserDialog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New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FolderBrowserDialog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FolderBrowser.Description = </w:t>
      </w:r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"Select the folder to save to"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FolderBrowser.ShowNewFolderButton =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True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FolderBrowser.ShowDialog(</w:t>
      </w:r>
      <w:proofErr w:type="gramEnd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) = </w:t>
      </w:r>
      <w:r w:rsidRPr="001D52B9">
        <w:rPr>
          <w:rFonts w:ascii="Consolas" w:hAnsi="Consolas" w:cs="Consolas"/>
          <w:color w:val="2B91AF"/>
          <w:sz w:val="2"/>
          <w:szCs w:val="16"/>
          <w:highlight w:val="white"/>
        </w:rPr>
        <w:t>DialogResult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.OK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Then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.Settings.SaveFolder = FolderBrowser.SelectedPath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FolderBrowser.SelectedPath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If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proofErr w:type="gramStart"/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MsgBox(</w:t>
      </w:r>
      <w:proofErr w:type="gramEnd"/>
      <w:r w:rsidRPr="001D52B9">
        <w:rPr>
          <w:rFonts w:ascii="Consolas" w:hAnsi="Consolas" w:cs="Consolas"/>
          <w:color w:val="A31515"/>
          <w:sz w:val="2"/>
          <w:szCs w:val="16"/>
          <w:highlight w:val="white"/>
        </w:rPr>
        <w:t>"No folder selected, save path unchanged"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)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Return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My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>.Settings.SaveFolder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  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Function</w:t>
      </w: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"/>
          <w:szCs w:val="16"/>
          <w:highlight w:val="white"/>
        </w:rPr>
      </w:pPr>
    </w:p>
    <w:p w:rsidR="003850BE" w:rsidRPr="001D52B9" w:rsidRDefault="003850BE" w:rsidP="003850BE">
      <w:pPr>
        <w:rPr>
          <w:sz w:val="2"/>
          <w:szCs w:val="16"/>
        </w:rPr>
      </w:pP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End</w:t>
      </w:r>
      <w:r w:rsidRPr="001D52B9">
        <w:rPr>
          <w:rFonts w:ascii="Consolas" w:hAnsi="Consolas" w:cs="Consolas"/>
          <w:color w:val="000000"/>
          <w:sz w:val="2"/>
          <w:szCs w:val="16"/>
          <w:highlight w:val="white"/>
        </w:rPr>
        <w:t xml:space="preserve"> </w:t>
      </w:r>
      <w:r w:rsidRPr="001D52B9">
        <w:rPr>
          <w:rFonts w:ascii="Consolas" w:hAnsi="Consolas" w:cs="Consolas"/>
          <w:color w:val="0000FF"/>
          <w:sz w:val="2"/>
          <w:szCs w:val="16"/>
          <w:highlight w:val="white"/>
        </w:rPr>
        <w:t>Module</w:t>
      </w:r>
      <w:bookmarkEnd w:id="0"/>
    </w:p>
    <w:sectPr w:rsidR="003850BE" w:rsidRPr="001D52B9" w:rsidSect="001D52B9">
      <w:pgSz w:w="12240" w:h="15840"/>
      <w:pgMar w:top="1440" w:right="1440" w:bottom="1440" w:left="1440" w:header="720" w:footer="720" w:gutter="0"/>
      <w:cols w:num="4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A68"/>
    <w:rsid w:val="001D52B9"/>
    <w:rsid w:val="00351366"/>
    <w:rsid w:val="003850BE"/>
    <w:rsid w:val="003D616A"/>
    <w:rsid w:val="00672884"/>
    <w:rsid w:val="007211A0"/>
    <w:rsid w:val="00783925"/>
    <w:rsid w:val="00910BED"/>
    <w:rsid w:val="00D43EC3"/>
    <w:rsid w:val="00E429C9"/>
    <w:rsid w:val="00FE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5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A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E5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7CEE747.dotm</Template>
  <TotalTime>0</TotalTime>
  <Pages>1</Pages>
  <Words>10733</Words>
  <Characters>61183</Characters>
  <Application>Microsoft Office Word</Application>
  <DocSecurity>0</DocSecurity>
  <Lines>509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School</Company>
  <LinksUpToDate>false</LinksUpToDate>
  <CharactersWithSpaces>71773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- 11 vb</dc:creator>
  <cp:lastModifiedBy>Student - 11 vb</cp:lastModifiedBy>
  <cp:revision>2</cp:revision>
  <dcterms:created xsi:type="dcterms:W3CDTF">2017-11-21T13:45:00Z</dcterms:created>
  <dcterms:modified xsi:type="dcterms:W3CDTF">2017-11-21T13:45:00Z</dcterms:modified>
</cp:coreProperties>
</file>